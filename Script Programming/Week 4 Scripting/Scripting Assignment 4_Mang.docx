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218"/>
      </w:tblGrid>
      <w:tr w:rsidR="00272DDC" w:rsidRPr="006E6826" w14:paraId="18B513B4" w14:textId="77777777" w:rsidTr="00324F8B">
        <w:trPr>
          <w:trHeight w:val="360"/>
        </w:trPr>
        <w:tc>
          <w:tcPr>
            <w:tcW w:w="2358" w:type="dxa"/>
          </w:tcPr>
          <w:p w14:paraId="2BAD0C7B" w14:textId="77777777" w:rsidR="00272DDC" w:rsidRPr="006E6826" w:rsidRDefault="00272DDC" w:rsidP="007F5540">
            <w:pPr>
              <w:keepNext/>
              <w:keepLines/>
            </w:pPr>
            <w:r w:rsidRPr="006E6826">
              <w:t>Course Name</w:t>
            </w:r>
          </w:p>
        </w:tc>
        <w:tc>
          <w:tcPr>
            <w:tcW w:w="7218" w:type="dxa"/>
          </w:tcPr>
          <w:p w14:paraId="28C495D7" w14:textId="54663248" w:rsidR="00272DDC" w:rsidRPr="006E6826" w:rsidRDefault="00272DDC" w:rsidP="00D76BB4">
            <w:pPr>
              <w:keepNext/>
              <w:keepLines/>
            </w:pPr>
            <w:r>
              <w:t xml:space="preserve">ITD </w:t>
            </w:r>
            <w:r w:rsidR="009D0FF5">
              <w:t>2313</w:t>
            </w:r>
            <w:r>
              <w:t xml:space="preserve"> – </w:t>
            </w:r>
            <w:r w:rsidR="009D0FF5">
              <w:t>Script</w:t>
            </w:r>
            <w:r w:rsidR="00103B2E">
              <w:t xml:space="preserve"> Programming</w:t>
            </w:r>
          </w:p>
        </w:tc>
      </w:tr>
      <w:tr w:rsidR="00272DDC" w:rsidRPr="006E6826" w14:paraId="57ABA5C6" w14:textId="77777777" w:rsidTr="00324F8B">
        <w:trPr>
          <w:trHeight w:val="360"/>
        </w:trPr>
        <w:tc>
          <w:tcPr>
            <w:tcW w:w="2358" w:type="dxa"/>
          </w:tcPr>
          <w:p w14:paraId="75C19583" w14:textId="77777777" w:rsidR="00272DDC" w:rsidRPr="006E6826" w:rsidRDefault="00272DDC" w:rsidP="007F5540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218" w:type="dxa"/>
          </w:tcPr>
          <w:p w14:paraId="1E91BA7A" w14:textId="1FF20FE6" w:rsidR="00272DDC" w:rsidRPr="006E6826" w:rsidRDefault="007C5AB5" w:rsidP="007F5540">
            <w:pPr>
              <w:keepNext/>
              <w:keepLines/>
            </w:pPr>
            <w:r>
              <w:t xml:space="preserve">Greg </w:t>
            </w:r>
            <w:r w:rsidR="00E23EA0">
              <w:t>Morris</w:t>
            </w:r>
          </w:p>
        </w:tc>
      </w:tr>
      <w:tr w:rsidR="00272DDC" w:rsidRPr="006E6826" w14:paraId="21D6A18C" w14:textId="77777777" w:rsidTr="00324F8B">
        <w:trPr>
          <w:trHeight w:val="360"/>
        </w:trPr>
        <w:tc>
          <w:tcPr>
            <w:tcW w:w="2358" w:type="dxa"/>
          </w:tcPr>
          <w:p w14:paraId="6F037365" w14:textId="77777777" w:rsidR="00272DDC" w:rsidRPr="006E6826" w:rsidRDefault="00272DDC" w:rsidP="007F5540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218" w:type="dxa"/>
          </w:tcPr>
          <w:p w14:paraId="726EDB0E" w14:textId="1849D48C" w:rsidR="00272DDC" w:rsidRPr="006E6826" w:rsidRDefault="007C5AB5" w:rsidP="007F5540">
            <w:pPr>
              <w:keepNext/>
              <w:keepLines/>
            </w:pPr>
            <w:r>
              <w:t xml:space="preserve">Mung </w:t>
            </w:r>
            <w:proofErr w:type="spellStart"/>
            <w:r>
              <w:t>Mang</w:t>
            </w:r>
            <w:proofErr w:type="spellEnd"/>
          </w:p>
        </w:tc>
      </w:tr>
      <w:tr w:rsidR="00272DDC" w:rsidRPr="006E6826" w14:paraId="25488CB0" w14:textId="77777777" w:rsidTr="00324F8B">
        <w:trPr>
          <w:trHeight w:val="360"/>
        </w:trPr>
        <w:tc>
          <w:tcPr>
            <w:tcW w:w="2358" w:type="dxa"/>
          </w:tcPr>
          <w:p w14:paraId="42003C45" w14:textId="77777777" w:rsidR="00272DDC" w:rsidRPr="006E6826" w:rsidRDefault="00272DDC" w:rsidP="007F5540">
            <w:pPr>
              <w:keepNext/>
              <w:keepLines/>
            </w:pPr>
            <w:r w:rsidRPr="006E6826">
              <w:t>Due date</w:t>
            </w:r>
          </w:p>
        </w:tc>
        <w:tc>
          <w:tcPr>
            <w:tcW w:w="7218" w:type="dxa"/>
          </w:tcPr>
          <w:p w14:paraId="1E14F6B0" w14:textId="2D237672" w:rsidR="00272DDC" w:rsidRPr="006E6826" w:rsidRDefault="00FE29CA" w:rsidP="007F5540">
            <w:pPr>
              <w:keepNext/>
              <w:keepLines/>
            </w:pPr>
            <w:r>
              <w:t>0</w:t>
            </w:r>
            <w:r w:rsidR="00A428C7">
              <w:t>2</w:t>
            </w:r>
            <w:r>
              <w:t>/</w:t>
            </w:r>
            <w:r w:rsidR="00A0290E">
              <w:t>12</w:t>
            </w:r>
            <w:r>
              <w:t>/2023</w:t>
            </w:r>
          </w:p>
        </w:tc>
      </w:tr>
      <w:tr w:rsidR="00272DDC" w:rsidRPr="006E6826" w14:paraId="4C124C8D" w14:textId="77777777" w:rsidTr="00324F8B">
        <w:trPr>
          <w:trHeight w:val="360"/>
        </w:trPr>
        <w:tc>
          <w:tcPr>
            <w:tcW w:w="2358" w:type="dxa"/>
          </w:tcPr>
          <w:p w14:paraId="6B4A121A" w14:textId="77777777" w:rsidR="00272DDC" w:rsidRPr="006E6826" w:rsidRDefault="00272DDC" w:rsidP="007F5540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218" w:type="dxa"/>
          </w:tcPr>
          <w:p w14:paraId="13A56B4E" w14:textId="3ED7ABFA" w:rsidR="00272DDC" w:rsidRPr="006E6826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grade earned here</w:t>
            </w:r>
          </w:p>
        </w:tc>
      </w:tr>
      <w:tr w:rsidR="00272DDC" w:rsidRPr="006E6826" w14:paraId="14EBC41A" w14:textId="77777777" w:rsidTr="00324F8B">
        <w:trPr>
          <w:trHeight w:val="360"/>
        </w:trPr>
        <w:tc>
          <w:tcPr>
            <w:tcW w:w="2358" w:type="dxa"/>
          </w:tcPr>
          <w:p w14:paraId="750FA66B" w14:textId="77777777" w:rsidR="00272DDC" w:rsidRPr="006E6826" w:rsidRDefault="00272DDC" w:rsidP="007F5540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218" w:type="dxa"/>
          </w:tcPr>
          <w:p w14:paraId="747057F8" w14:textId="6D7BBB91" w:rsidR="00272DDC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instructor comments here</w:t>
            </w:r>
          </w:p>
        </w:tc>
      </w:tr>
    </w:tbl>
    <w:p w14:paraId="33CEC86D" w14:textId="126612C4" w:rsidR="00740074" w:rsidRDefault="0074007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0EA93D6" w14:textId="77777777" w:rsidR="00A60D79" w:rsidRDefault="00A60D79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46D1626" w14:textId="0BCB51CD" w:rsidR="00612D95" w:rsidRDefault="008D3C3B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8D3C3B">
        <w:rPr>
          <w:highlight w:val="yellow"/>
        </w:rPr>
        <w:t>Project</w:t>
      </w:r>
      <w:r w:rsidR="00FE10F6">
        <w:rPr>
          <w:highlight w:val="yellow"/>
        </w:rPr>
        <w:t xml:space="preserve"> -</w:t>
      </w:r>
      <w:r w:rsidR="00BB6BD6">
        <w:rPr>
          <w:highlight w:val="yellow"/>
        </w:rPr>
        <w:t xml:space="preserve"> </w:t>
      </w:r>
      <w:r w:rsidR="00A0290E">
        <w:rPr>
          <w:highlight w:val="yellow"/>
        </w:rPr>
        <w:t>1</w:t>
      </w:r>
      <w:r w:rsidR="00FE10F6">
        <w:rPr>
          <w:highlight w:val="yellow"/>
        </w:rPr>
        <w:t xml:space="preserve"> </w:t>
      </w:r>
    </w:p>
    <w:p w14:paraId="6B677AAD" w14:textId="047F2492" w:rsidR="00115167" w:rsidRDefault="0097147F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1CAAB149" wp14:editId="6B776CA2">
            <wp:extent cx="6309360" cy="39433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C335" w14:textId="30BB543E" w:rsidR="00016461" w:rsidRDefault="00016461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D9B9C4D" w14:textId="75C7FE47" w:rsidR="00016461" w:rsidRDefault="00016461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472CE80" w14:textId="77777777" w:rsidR="00016461" w:rsidRDefault="00016461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B590E01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DDD8C4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5B58F6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1A8EBD1" w14:textId="0551D3BD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F34A0D9" w14:textId="77777777" w:rsidR="00A96FD5" w:rsidRDefault="00A96FD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213233A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34DF9F7" w14:textId="73204E22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063DC0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E4A1762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DBB5ED0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DB789FD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65B0AEA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D4247C6" w14:textId="5110D136" w:rsidR="007C5AB5" w:rsidRDefault="008D3C3B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115167">
        <w:rPr>
          <w:highlight w:val="yellow"/>
        </w:rPr>
        <w:lastRenderedPageBreak/>
        <w:t>Project</w:t>
      </w:r>
      <w:r w:rsidR="003E607D">
        <w:rPr>
          <w:highlight w:val="yellow"/>
        </w:rPr>
        <w:t xml:space="preserve"> -</w:t>
      </w:r>
      <w:r w:rsidR="00BB6BD6">
        <w:rPr>
          <w:highlight w:val="yellow"/>
        </w:rPr>
        <w:t xml:space="preserve"> </w:t>
      </w:r>
      <w:r w:rsidR="00A0290E">
        <w:rPr>
          <w:highlight w:val="yellow"/>
        </w:rPr>
        <w:t>2</w:t>
      </w:r>
      <w:r w:rsidR="003E607D">
        <w:rPr>
          <w:highlight w:val="yellow"/>
        </w:rPr>
        <w:t xml:space="preserve"> </w:t>
      </w:r>
    </w:p>
    <w:p w14:paraId="36572F33" w14:textId="614A85B5" w:rsidR="007C5AB5" w:rsidRDefault="005C3D9D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02F851A4" wp14:editId="1FD60A97">
            <wp:extent cx="6309360" cy="38659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153" cy="38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8DFE" w14:textId="77777777" w:rsidR="005C3D9D" w:rsidRDefault="005C3D9D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33116B0D" w14:textId="77777777" w:rsidR="00A96FD5" w:rsidRDefault="00A96FD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748C1CD" w14:textId="7BC7C790" w:rsidR="00F30534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115167">
        <w:rPr>
          <w:highlight w:val="yellow"/>
        </w:rPr>
        <w:t xml:space="preserve">Project </w:t>
      </w:r>
      <w:r w:rsidR="00F30534">
        <w:rPr>
          <w:highlight w:val="yellow"/>
        </w:rPr>
        <w:t>–</w:t>
      </w:r>
      <w:r w:rsidR="00A0290E">
        <w:rPr>
          <w:highlight w:val="yellow"/>
        </w:rPr>
        <w:t xml:space="preserve"> 3</w:t>
      </w:r>
    </w:p>
    <w:p w14:paraId="1FEFD7EE" w14:textId="0ACE8F28" w:rsidR="00115167" w:rsidRDefault="00F30534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315696EC" wp14:editId="0913D79C">
            <wp:extent cx="6308824" cy="38543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809" cy="385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D107" w14:textId="2E31728D" w:rsidR="005C3D9D" w:rsidRDefault="00F30534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  <w:r w:rsidRPr="00F30534">
        <w:rPr>
          <w:highlight w:val="yellow"/>
        </w:rPr>
        <w:lastRenderedPageBreak/>
        <w:t>Project 10</w:t>
      </w:r>
    </w:p>
    <w:p w14:paraId="3A04588D" w14:textId="14180682" w:rsidR="00F30534" w:rsidRPr="00F30534" w:rsidRDefault="00865AB3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  <w:r>
        <w:rPr>
          <w:noProof/>
        </w:rPr>
        <w:drawing>
          <wp:inline distT="0" distB="0" distL="0" distR="0" wp14:anchorId="78BE5595" wp14:editId="1420E7A4">
            <wp:extent cx="6309360" cy="3943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534" w:rsidRPr="00F30534" w:rsidSect="00F36394">
      <w:footerReference w:type="even" r:id="rId12"/>
      <w:footerReference w:type="default" r:id="rId13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98C29" w14:textId="77777777" w:rsidR="00240E63" w:rsidRDefault="00240E63">
      <w:r>
        <w:separator/>
      </w:r>
    </w:p>
  </w:endnote>
  <w:endnote w:type="continuationSeparator" w:id="0">
    <w:p w14:paraId="333CCFA3" w14:textId="77777777" w:rsidR="00240E63" w:rsidRDefault="00240E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yriad-Condensed">
    <w:altName w:val="Times New Roman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10DA" w14:textId="3555E1F9" w:rsidR="00AE49AB" w:rsidRDefault="00AE49A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C5AB5">
      <w:rPr>
        <w:rStyle w:val="PageNumber"/>
        <w:noProof/>
      </w:rPr>
      <w:t>3</w:t>
    </w:r>
    <w:r>
      <w:rPr>
        <w:rStyle w:val="PageNumber"/>
      </w:rPr>
      <w:fldChar w:fldCharType="end"/>
    </w:r>
  </w:p>
  <w:p w14:paraId="0BC241A2" w14:textId="77777777" w:rsidR="00AE49AB" w:rsidRDefault="00AE4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152031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14:paraId="17AAD443" w14:textId="7C0E7C30" w:rsidR="00AE49AB" w:rsidRPr="00103B2E" w:rsidRDefault="00EA5216" w:rsidP="000E72D1">
            <w:pPr>
              <w:pStyle w:val="Footer"/>
              <w:rPr>
                <w:sz w:val="20"/>
                <w:szCs w:val="20"/>
              </w:rPr>
            </w:pPr>
            <w:r>
              <w:t>ITD</w:t>
            </w:r>
            <w:r w:rsidR="006C312A">
              <w:t xml:space="preserve"> </w:t>
            </w:r>
            <w:r w:rsidR="009D0FF5">
              <w:t>2313</w:t>
            </w:r>
            <w:r w:rsidR="00AE49AB">
              <w:rPr>
                <w:sz w:val="20"/>
                <w:szCs w:val="20"/>
              </w:rPr>
              <w:tab/>
            </w:r>
            <w:r w:rsidR="00DA48F5">
              <w:rPr>
                <w:sz w:val="20"/>
                <w:szCs w:val="20"/>
              </w:rPr>
              <w:t>&gt;</w:t>
            </w:r>
            <w:r w:rsidR="001212C7">
              <w:rPr>
                <w:sz w:val="20"/>
                <w:szCs w:val="20"/>
              </w:rPr>
              <w:t xml:space="preserve"> </w:t>
            </w:r>
            <w:r w:rsidR="00D72586" w:rsidRPr="00D72586">
              <w:rPr>
                <w:sz w:val="20"/>
                <w:szCs w:val="20"/>
              </w:rPr>
              <w:fldChar w:fldCharType="begin"/>
            </w:r>
            <w:r w:rsidR="00D72586" w:rsidRPr="00D72586">
              <w:rPr>
                <w:sz w:val="20"/>
                <w:szCs w:val="20"/>
              </w:rPr>
              <w:instrText xml:space="preserve"> PAGE   \* MERGEFORMAT </w:instrText>
            </w:r>
            <w:r w:rsidR="00D72586" w:rsidRPr="00D72586">
              <w:rPr>
                <w:sz w:val="20"/>
                <w:szCs w:val="20"/>
              </w:rPr>
              <w:fldChar w:fldCharType="separate"/>
            </w:r>
            <w:r w:rsidR="001212C7">
              <w:rPr>
                <w:noProof/>
                <w:sz w:val="20"/>
                <w:szCs w:val="20"/>
              </w:rPr>
              <w:t>1</w:t>
            </w:r>
            <w:r w:rsidR="00D72586" w:rsidRPr="00D72586">
              <w:rPr>
                <w:noProof/>
                <w:sz w:val="20"/>
                <w:szCs w:val="20"/>
              </w:rPr>
              <w:fldChar w:fldCharType="end"/>
            </w:r>
            <w:r w:rsidR="001212C7">
              <w:rPr>
                <w:noProof/>
                <w:sz w:val="20"/>
                <w:szCs w:val="20"/>
              </w:rPr>
              <w:t xml:space="preserve"> </w:t>
            </w:r>
            <w:r w:rsidR="00DA48F5">
              <w:rPr>
                <w:noProof/>
                <w:sz w:val="20"/>
                <w:szCs w:val="20"/>
              </w:rPr>
              <w:t>&lt;</w:t>
            </w:r>
            <w:r w:rsidR="00AE49AB">
              <w:rPr>
                <w:sz w:val="20"/>
                <w:szCs w:val="20"/>
              </w:rPr>
              <w:tab/>
            </w:r>
            <w:r w:rsidR="00D72586">
              <w:rPr>
                <w:sz w:val="20"/>
                <w:szCs w:val="20"/>
              </w:rPr>
              <w:t>Academic Year 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1</w:t>
            </w:r>
            <w:r w:rsidR="00D72586">
              <w:rPr>
                <w:sz w:val="20"/>
                <w:szCs w:val="20"/>
              </w:rPr>
              <w:t>-20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2</w:t>
            </w:r>
          </w:p>
        </w:sdtContent>
      </w:sdt>
    </w:sdtContent>
  </w:sdt>
  <w:p w14:paraId="0F9DC843" w14:textId="77777777" w:rsidR="00AE49AB" w:rsidRPr="00941692" w:rsidRDefault="00AE49AB" w:rsidP="000E72D1">
    <w:pPr>
      <w:pStyle w:val="Footer"/>
      <w:ind w:right="36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DDD9B" w14:textId="77777777" w:rsidR="00240E63" w:rsidRDefault="00240E63">
      <w:r>
        <w:separator/>
      </w:r>
    </w:p>
  </w:footnote>
  <w:footnote w:type="continuationSeparator" w:id="0">
    <w:p w14:paraId="5D1CC18E" w14:textId="77777777" w:rsidR="00240E63" w:rsidRDefault="00240E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ACE96D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A4ACC9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BC62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674510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8FE77E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1C287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C7E210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7E3C4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BB09F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36CC4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2" w15:restartNumberingAfterBreak="0">
    <w:nsid w:val="00000019"/>
    <w:multiLevelType w:val="singleLevel"/>
    <w:tmpl w:val="14B26C46"/>
    <w:name w:val="WW8Num25"/>
    <w:lvl w:ilvl="0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</w:abstractNum>
  <w:abstractNum w:abstractNumId="13" w15:restartNumberingAfterBreak="0">
    <w:nsid w:val="00F56AC2"/>
    <w:multiLevelType w:val="hybridMultilevel"/>
    <w:tmpl w:val="AF6C43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3742DF1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965DD3"/>
    <w:multiLevelType w:val="hybridMultilevel"/>
    <w:tmpl w:val="7BD41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F756C9"/>
    <w:multiLevelType w:val="hybridMultilevel"/>
    <w:tmpl w:val="23EEBF80"/>
    <w:lvl w:ilvl="0" w:tplc="CE483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2D64C4A"/>
    <w:multiLevelType w:val="hybridMultilevel"/>
    <w:tmpl w:val="A692B48C"/>
    <w:lvl w:ilvl="0" w:tplc="87F2D3D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5FD2DE8"/>
    <w:multiLevelType w:val="hybridMultilevel"/>
    <w:tmpl w:val="CCE0428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8BB61C2"/>
    <w:multiLevelType w:val="hybridMultilevel"/>
    <w:tmpl w:val="CA8ACA7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9D9861DE">
      <w:start w:val="1"/>
      <w:numFmt w:val="decimal"/>
      <w:lvlText w:val="%3.)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422214"/>
    <w:multiLevelType w:val="hybridMultilevel"/>
    <w:tmpl w:val="461E77BE"/>
    <w:lvl w:ilvl="0" w:tplc="87F2D3D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9D245D6"/>
    <w:multiLevelType w:val="hybridMultilevel"/>
    <w:tmpl w:val="CD9EE4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C0E70D7"/>
    <w:multiLevelType w:val="hybridMultilevel"/>
    <w:tmpl w:val="70A2528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F39732B"/>
    <w:multiLevelType w:val="multilevel"/>
    <w:tmpl w:val="3132B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504A39"/>
    <w:multiLevelType w:val="hybridMultilevel"/>
    <w:tmpl w:val="57408D0C"/>
    <w:lvl w:ilvl="0" w:tplc="A8D6C08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965E39"/>
    <w:multiLevelType w:val="multilevel"/>
    <w:tmpl w:val="73ECC162"/>
    <w:lvl w:ilvl="0">
      <w:start w:val="1"/>
      <w:numFmt w:val="bullet"/>
      <w:lvlText w:val=""/>
      <w:lvlJc w:val="left"/>
      <w:pPr>
        <w:tabs>
          <w:tab w:val="num" w:pos="720"/>
        </w:tabs>
        <w:ind w:left="432" w:hanging="288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3A7006"/>
    <w:multiLevelType w:val="hybridMultilevel"/>
    <w:tmpl w:val="DEA26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6A2BED"/>
    <w:multiLevelType w:val="hybridMultilevel"/>
    <w:tmpl w:val="EDDEF04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294317CF"/>
    <w:multiLevelType w:val="hybridMultilevel"/>
    <w:tmpl w:val="28E08D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308B0622"/>
    <w:multiLevelType w:val="hybridMultilevel"/>
    <w:tmpl w:val="EB6E6C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58D218D"/>
    <w:multiLevelType w:val="hybridMultilevel"/>
    <w:tmpl w:val="943E7A30"/>
    <w:lvl w:ilvl="0" w:tplc="DF8A60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8E309E9"/>
    <w:multiLevelType w:val="hybridMultilevel"/>
    <w:tmpl w:val="A808EC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CE5439"/>
    <w:multiLevelType w:val="hybridMultilevel"/>
    <w:tmpl w:val="CFC08F1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45CC5BC8"/>
    <w:multiLevelType w:val="hybridMultilevel"/>
    <w:tmpl w:val="96F48C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AC23509"/>
    <w:multiLevelType w:val="hybridMultilevel"/>
    <w:tmpl w:val="3D40140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2CC4288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AA0FBF"/>
    <w:multiLevelType w:val="hybridMultilevel"/>
    <w:tmpl w:val="95DC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063B07"/>
    <w:multiLevelType w:val="hybridMultilevel"/>
    <w:tmpl w:val="6D4A20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8712927"/>
    <w:multiLevelType w:val="hybridMultilevel"/>
    <w:tmpl w:val="2E1C77D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63E2D"/>
    <w:multiLevelType w:val="hybridMultilevel"/>
    <w:tmpl w:val="F2D8C7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A7339F1"/>
    <w:multiLevelType w:val="hybridMultilevel"/>
    <w:tmpl w:val="6BD2C024"/>
    <w:lvl w:ilvl="0" w:tplc="4338092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981181"/>
    <w:multiLevelType w:val="hybridMultilevel"/>
    <w:tmpl w:val="47BC7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1054BB1"/>
    <w:multiLevelType w:val="hybridMultilevel"/>
    <w:tmpl w:val="A70E3B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0B359B"/>
    <w:multiLevelType w:val="hybridMultilevel"/>
    <w:tmpl w:val="5EECE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9B5934"/>
    <w:multiLevelType w:val="hybridMultilevel"/>
    <w:tmpl w:val="DEA2695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D6F0D"/>
    <w:multiLevelType w:val="hybridMultilevel"/>
    <w:tmpl w:val="2C96DD4C"/>
    <w:lvl w:ilvl="0" w:tplc="87F2D3D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46A61E2"/>
    <w:multiLevelType w:val="hybridMultilevel"/>
    <w:tmpl w:val="B426C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5982B98"/>
    <w:multiLevelType w:val="hybridMultilevel"/>
    <w:tmpl w:val="5220105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F304F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7485D94"/>
    <w:multiLevelType w:val="hybridMultilevel"/>
    <w:tmpl w:val="8A8A3A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C1B67A2"/>
    <w:multiLevelType w:val="hybridMultilevel"/>
    <w:tmpl w:val="2DC66D68"/>
    <w:lvl w:ilvl="0" w:tplc="15025338">
      <w:start w:val="1"/>
      <w:numFmt w:val="upperLetter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851689">
    <w:abstractNumId w:val="28"/>
  </w:num>
  <w:num w:numId="2" w16cid:durableId="562832842">
    <w:abstractNumId w:val="26"/>
  </w:num>
  <w:num w:numId="3" w16cid:durableId="3168189">
    <w:abstractNumId w:val="43"/>
  </w:num>
  <w:num w:numId="4" w16cid:durableId="348800715">
    <w:abstractNumId w:val="9"/>
  </w:num>
  <w:num w:numId="5" w16cid:durableId="1548639783">
    <w:abstractNumId w:val="7"/>
  </w:num>
  <w:num w:numId="6" w16cid:durableId="1690327496">
    <w:abstractNumId w:val="6"/>
  </w:num>
  <w:num w:numId="7" w16cid:durableId="649139886">
    <w:abstractNumId w:val="5"/>
  </w:num>
  <w:num w:numId="8" w16cid:durableId="95757054">
    <w:abstractNumId w:val="4"/>
  </w:num>
  <w:num w:numId="9" w16cid:durableId="849829407">
    <w:abstractNumId w:val="8"/>
  </w:num>
  <w:num w:numId="10" w16cid:durableId="1750495831">
    <w:abstractNumId w:val="3"/>
  </w:num>
  <w:num w:numId="11" w16cid:durableId="614756301">
    <w:abstractNumId w:val="2"/>
  </w:num>
  <w:num w:numId="12" w16cid:durableId="1989359589">
    <w:abstractNumId w:val="1"/>
  </w:num>
  <w:num w:numId="13" w16cid:durableId="1454791300">
    <w:abstractNumId w:val="0"/>
  </w:num>
  <w:num w:numId="14" w16cid:durableId="70471980">
    <w:abstractNumId w:val="48"/>
  </w:num>
  <w:num w:numId="15" w16cid:durableId="369182436">
    <w:abstractNumId w:val="35"/>
  </w:num>
  <w:num w:numId="16" w16cid:durableId="1986887326">
    <w:abstractNumId w:val="49"/>
  </w:num>
  <w:num w:numId="17" w16cid:durableId="670181056">
    <w:abstractNumId w:val="17"/>
  </w:num>
  <w:num w:numId="18" w16cid:durableId="1560092714">
    <w:abstractNumId w:val="38"/>
  </w:num>
  <w:num w:numId="19" w16cid:durableId="1817600467">
    <w:abstractNumId w:val="44"/>
  </w:num>
  <w:num w:numId="20" w16cid:durableId="1745757937">
    <w:abstractNumId w:val="20"/>
  </w:num>
  <w:num w:numId="21" w16cid:durableId="245725642">
    <w:abstractNumId w:val="42"/>
  </w:num>
  <w:num w:numId="22" w16cid:durableId="1253397877">
    <w:abstractNumId w:val="31"/>
  </w:num>
  <w:num w:numId="23" w16cid:durableId="2095855974">
    <w:abstractNumId w:val="34"/>
  </w:num>
  <w:num w:numId="24" w16cid:durableId="1505433083">
    <w:abstractNumId w:val="36"/>
  </w:num>
  <w:num w:numId="25" w16cid:durableId="1950813738">
    <w:abstractNumId w:val="33"/>
  </w:num>
  <w:num w:numId="26" w16cid:durableId="956108466">
    <w:abstractNumId w:val="14"/>
  </w:num>
  <w:num w:numId="27" w16cid:durableId="1330330728">
    <w:abstractNumId w:val="47"/>
  </w:num>
  <w:num w:numId="28" w16cid:durableId="491025297">
    <w:abstractNumId w:val="29"/>
  </w:num>
  <w:num w:numId="29" w16cid:durableId="1975401857">
    <w:abstractNumId w:val="46"/>
  </w:num>
  <w:num w:numId="30" w16cid:durableId="960578454">
    <w:abstractNumId w:val="40"/>
  </w:num>
  <w:num w:numId="31" w16cid:durableId="2109697480">
    <w:abstractNumId w:val="21"/>
  </w:num>
  <w:num w:numId="32" w16cid:durableId="1408190210">
    <w:abstractNumId w:val="45"/>
  </w:num>
  <w:num w:numId="33" w16cid:durableId="867255930">
    <w:abstractNumId w:val="22"/>
  </w:num>
  <w:num w:numId="34" w16cid:durableId="423499895">
    <w:abstractNumId w:val="32"/>
  </w:num>
  <w:num w:numId="35" w16cid:durableId="1759786001">
    <w:abstractNumId w:val="18"/>
  </w:num>
  <w:num w:numId="36" w16cid:durableId="2126388186">
    <w:abstractNumId w:val="19"/>
  </w:num>
  <w:num w:numId="37" w16cid:durableId="834877872">
    <w:abstractNumId w:val="37"/>
  </w:num>
  <w:num w:numId="38" w16cid:durableId="1063723784">
    <w:abstractNumId w:val="39"/>
  </w:num>
  <w:num w:numId="39" w16cid:durableId="730469492">
    <w:abstractNumId w:val="41"/>
  </w:num>
  <w:num w:numId="40" w16cid:durableId="427695855">
    <w:abstractNumId w:val="16"/>
  </w:num>
  <w:num w:numId="41" w16cid:durableId="1021129019">
    <w:abstractNumId w:val="15"/>
  </w:num>
  <w:num w:numId="42" w16cid:durableId="2069764503">
    <w:abstractNumId w:val="24"/>
  </w:num>
  <w:num w:numId="43" w16cid:durableId="1367557216">
    <w:abstractNumId w:val="27"/>
  </w:num>
  <w:num w:numId="44" w16cid:durableId="1009218945">
    <w:abstractNumId w:val="30"/>
  </w:num>
  <w:num w:numId="45" w16cid:durableId="488785280">
    <w:abstractNumId w:val="25"/>
  </w:num>
  <w:num w:numId="46" w16cid:durableId="913584887">
    <w:abstractNumId w:val="12"/>
  </w:num>
  <w:num w:numId="47" w16cid:durableId="108626556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581069331">
    <w:abstractNumId w:val="11"/>
  </w:num>
  <w:num w:numId="49" w16cid:durableId="1629313137">
    <w:abstractNumId w:val="23"/>
  </w:num>
  <w:num w:numId="50" w16cid:durableId="14759476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00407DD0-123E-4245-A872-AF46AAC021A1}"/>
    <w:docVar w:name="dgnword-eventsink" w:val="115686368"/>
  </w:docVars>
  <w:rsids>
    <w:rsidRoot w:val="003F5DDE"/>
    <w:rsid w:val="000052DD"/>
    <w:rsid w:val="00016461"/>
    <w:rsid w:val="000234D2"/>
    <w:rsid w:val="00051CEF"/>
    <w:rsid w:val="00062362"/>
    <w:rsid w:val="00070419"/>
    <w:rsid w:val="00080007"/>
    <w:rsid w:val="00083BFE"/>
    <w:rsid w:val="000A0C86"/>
    <w:rsid w:val="000A14BA"/>
    <w:rsid w:val="000A2DAE"/>
    <w:rsid w:val="000D364E"/>
    <w:rsid w:val="000E236D"/>
    <w:rsid w:val="000E24E9"/>
    <w:rsid w:val="000E72D1"/>
    <w:rsid w:val="000F6B06"/>
    <w:rsid w:val="00103B2E"/>
    <w:rsid w:val="0011351B"/>
    <w:rsid w:val="00115167"/>
    <w:rsid w:val="001212C7"/>
    <w:rsid w:val="00132B06"/>
    <w:rsid w:val="00136515"/>
    <w:rsid w:val="00156EB9"/>
    <w:rsid w:val="001637B6"/>
    <w:rsid w:val="001C1BB2"/>
    <w:rsid w:val="001D2378"/>
    <w:rsid w:val="001E6DC5"/>
    <w:rsid w:val="001E7D64"/>
    <w:rsid w:val="001F7408"/>
    <w:rsid w:val="002077DE"/>
    <w:rsid w:val="00240E63"/>
    <w:rsid w:val="00263D8E"/>
    <w:rsid w:val="00267904"/>
    <w:rsid w:val="00272DDC"/>
    <w:rsid w:val="00290966"/>
    <w:rsid w:val="00290B40"/>
    <w:rsid w:val="002A0E97"/>
    <w:rsid w:val="002A7C5E"/>
    <w:rsid w:val="002D7ED5"/>
    <w:rsid w:val="002E4C58"/>
    <w:rsid w:val="002F442D"/>
    <w:rsid w:val="00324F8B"/>
    <w:rsid w:val="00364A68"/>
    <w:rsid w:val="003A241A"/>
    <w:rsid w:val="003A46F9"/>
    <w:rsid w:val="003D4FAB"/>
    <w:rsid w:val="003D5324"/>
    <w:rsid w:val="003E607D"/>
    <w:rsid w:val="003F5DDE"/>
    <w:rsid w:val="00400738"/>
    <w:rsid w:val="00400BD7"/>
    <w:rsid w:val="00403DFB"/>
    <w:rsid w:val="00407477"/>
    <w:rsid w:val="0041239F"/>
    <w:rsid w:val="004169F6"/>
    <w:rsid w:val="00432E59"/>
    <w:rsid w:val="00433C2B"/>
    <w:rsid w:val="00435BC5"/>
    <w:rsid w:val="00441142"/>
    <w:rsid w:val="00442D16"/>
    <w:rsid w:val="00444FE8"/>
    <w:rsid w:val="004455C4"/>
    <w:rsid w:val="00451A38"/>
    <w:rsid w:val="00452B85"/>
    <w:rsid w:val="00454F12"/>
    <w:rsid w:val="0047415B"/>
    <w:rsid w:val="00497330"/>
    <w:rsid w:val="004C1E16"/>
    <w:rsid w:val="004D1541"/>
    <w:rsid w:val="004E5377"/>
    <w:rsid w:val="00503412"/>
    <w:rsid w:val="005304CC"/>
    <w:rsid w:val="00552532"/>
    <w:rsid w:val="00554B88"/>
    <w:rsid w:val="00554E03"/>
    <w:rsid w:val="005623D4"/>
    <w:rsid w:val="0057098F"/>
    <w:rsid w:val="00575FE8"/>
    <w:rsid w:val="0059502E"/>
    <w:rsid w:val="005A59B3"/>
    <w:rsid w:val="005B0D4C"/>
    <w:rsid w:val="005B4DB0"/>
    <w:rsid w:val="005C3D9D"/>
    <w:rsid w:val="005C6432"/>
    <w:rsid w:val="005D1C1A"/>
    <w:rsid w:val="005E369C"/>
    <w:rsid w:val="005E5CF9"/>
    <w:rsid w:val="005E5E8A"/>
    <w:rsid w:val="00600EC9"/>
    <w:rsid w:val="00612D95"/>
    <w:rsid w:val="00621A78"/>
    <w:rsid w:val="00633839"/>
    <w:rsid w:val="00634A91"/>
    <w:rsid w:val="00651CFC"/>
    <w:rsid w:val="00657A13"/>
    <w:rsid w:val="00673BB7"/>
    <w:rsid w:val="0069127E"/>
    <w:rsid w:val="006C12D7"/>
    <w:rsid w:val="006C221B"/>
    <w:rsid w:val="006C312A"/>
    <w:rsid w:val="006E198A"/>
    <w:rsid w:val="006E69DA"/>
    <w:rsid w:val="00733FE2"/>
    <w:rsid w:val="00740074"/>
    <w:rsid w:val="00745367"/>
    <w:rsid w:val="00754238"/>
    <w:rsid w:val="00755C94"/>
    <w:rsid w:val="00780C6E"/>
    <w:rsid w:val="00795FCA"/>
    <w:rsid w:val="007A68B4"/>
    <w:rsid w:val="007C5AB5"/>
    <w:rsid w:val="007E755A"/>
    <w:rsid w:val="007F327C"/>
    <w:rsid w:val="007F5540"/>
    <w:rsid w:val="007F571F"/>
    <w:rsid w:val="00806989"/>
    <w:rsid w:val="00810278"/>
    <w:rsid w:val="0081337E"/>
    <w:rsid w:val="0082144A"/>
    <w:rsid w:val="00844205"/>
    <w:rsid w:val="00845FFF"/>
    <w:rsid w:val="00854393"/>
    <w:rsid w:val="008557E0"/>
    <w:rsid w:val="00865AB3"/>
    <w:rsid w:val="00867BAE"/>
    <w:rsid w:val="008801DF"/>
    <w:rsid w:val="008825B0"/>
    <w:rsid w:val="00887869"/>
    <w:rsid w:val="00891A53"/>
    <w:rsid w:val="008947E3"/>
    <w:rsid w:val="00897BF2"/>
    <w:rsid w:val="008A31F5"/>
    <w:rsid w:val="008B20B2"/>
    <w:rsid w:val="008B2B93"/>
    <w:rsid w:val="008D3C3B"/>
    <w:rsid w:val="008E3E02"/>
    <w:rsid w:val="008E4AF8"/>
    <w:rsid w:val="008E79B1"/>
    <w:rsid w:val="008F29CD"/>
    <w:rsid w:val="008F3AAC"/>
    <w:rsid w:val="008F5296"/>
    <w:rsid w:val="009048CF"/>
    <w:rsid w:val="009259D2"/>
    <w:rsid w:val="00941692"/>
    <w:rsid w:val="00947849"/>
    <w:rsid w:val="00957861"/>
    <w:rsid w:val="009663E6"/>
    <w:rsid w:val="0097147F"/>
    <w:rsid w:val="0098061D"/>
    <w:rsid w:val="009878A7"/>
    <w:rsid w:val="00992B5E"/>
    <w:rsid w:val="009A4353"/>
    <w:rsid w:val="009C12C0"/>
    <w:rsid w:val="009C13AD"/>
    <w:rsid w:val="009C1AFE"/>
    <w:rsid w:val="009C296E"/>
    <w:rsid w:val="009C5AE1"/>
    <w:rsid w:val="009D0FF5"/>
    <w:rsid w:val="009D3A86"/>
    <w:rsid w:val="009E4BA2"/>
    <w:rsid w:val="009E640E"/>
    <w:rsid w:val="00A019C4"/>
    <w:rsid w:val="00A0290E"/>
    <w:rsid w:val="00A056DA"/>
    <w:rsid w:val="00A05F5B"/>
    <w:rsid w:val="00A063B3"/>
    <w:rsid w:val="00A06E59"/>
    <w:rsid w:val="00A17B91"/>
    <w:rsid w:val="00A3356F"/>
    <w:rsid w:val="00A343DB"/>
    <w:rsid w:val="00A36811"/>
    <w:rsid w:val="00A428C7"/>
    <w:rsid w:val="00A44E8D"/>
    <w:rsid w:val="00A46BEA"/>
    <w:rsid w:val="00A52667"/>
    <w:rsid w:val="00A60D79"/>
    <w:rsid w:val="00A70C6E"/>
    <w:rsid w:val="00A84450"/>
    <w:rsid w:val="00A86148"/>
    <w:rsid w:val="00A96FD5"/>
    <w:rsid w:val="00AB7BA8"/>
    <w:rsid w:val="00AC2784"/>
    <w:rsid w:val="00AD339A"/>
    <w:rsid w:val="00AD571F"/>
    <w:rsid w:val="00AE49AB"/>
    <w:rsid w:val="00AF4726"/>
    <w:rsid w:val="00AF5CD8"/>
    <w:rsid w:val="00B06F45"/>
    <w:rsid w:val="00B079BF"/>
    <w:rsid w:val="00B1016A"/>
    <w:rsid w:val="00B21EB5"/>
    <w:rsid w:val="00B33CB9"/>
    <w:rsid w:val="00B54893"/>
    <w:rsid w:val="00B73AC4"/>
    <w:rsid w:val="00BB64C5"/>
    <w:rsid w:val="00BB6BD6"/>
    <w:rsid w:val="00BC01C9"/>
    <w:rsid w:val="00BC1A80"/>
    <w:rsid w:val="00BD385C"/>
    <w:rsid w:val="00BD4DCB"/>
    <w:rsid w:val="00BE1AD9"/>
    <w:rsid w:val="00BE3EDC"/>
    <w:rsid w:val="00C20AAC"/>
    <w:rsid w:val="00C21718"/>
    <w:rsid w:val="00C23549"/>
    <w:rsid w:val="00C513CA"/>
    <w:rsid w:val="00C60E53"/>
    <w:rsid w:val="00C613F8"/>
    <w:rsid w:val="00C64DE2"/>
    <w:rsid w:val="00C70F72"/>
    <w:rsid w:val="00C7429A"/>
    <w:rsid w:val="00C76CE4"/>
    <w:rsid w:val="00C82862"/>
    <w:rsid w:val="00C83C9E"/>
    <w:rsid w:val="00CE2BCA"/>
    <w:rsid w:val="00D068CB"/>
    <w:rsid w:val="00D33187"/>
    <w:rsid w:val="00D47651"/>
    <w:rsid w:val="00D548CC"/>
    <w:rsid w:val="00D62027"/>
    <w:rsid w:val="00D71E52"/>
    <w:rsid w:val="00D72586"/>
    <w:rsid w:val="00D76BB4"/>
    <w:rsid w:val="00D81515"/>
    <w:rsid w:val="00D82CA2"/>
    <w:rsid w:val="00D833C6"/>
    <w:rsid w:val="00D85748"/>
    <w:rsid w:val="00DA48F5"/>
    <w:rsid w:val="00DC5902"/>
    <w:rsid w:val="00DE2174"/>
    <w:rsid w:val="00E00436"/>
    <w:rsid w:val="00E0413C"/>
    <w:rsid w:val="00E070EC"/>
    <w:rsid w:val="00E135F1"/>
    <w:rsid w:val="00E23EA0"/>
    <w:rsid w:val="00E327C8"/>
    <w:rsid w:val="00E46979"/>
    <w:rsid w:val="00E56A1E"/>
    <w:rsid w:val="00E659E8"/>
    <w:rsid w:val="00E6784F"/>
    <w:rsid w:val="00EA5216"/>
    <w:rsid w:val="00EB1261"/>
    <w:rsid w:val="00EB2D1D"/>
    <w:rsid w:val="00EB502E"/>
    <w:rsid w:val="00EC7E8B"/>
    <w:rsid w:val="00ED7652"/>
    <w:rsid w:val="00EE6024"/>
    <w:rsid w:val="00EF3CD6"/>
    <w:rsid w:val="00EF5976"/>
    <w:rsid w:val="00F20593"/>
    <w:rsid w:val="00F30534"/>
    <w:rsid w:val="00F36394"/>
    <w:rsid w:val="00F44EBF"/>
    <w:rsid w:val="00F8124B"/>
    <w:rsid w:val="00F81438"/>
    <w:rsid w:val="00F8235B"/>
    <w:rsid w:val="00F86838"/>
    <w:rsid w:val="00FA5148"/>
    <w:rsid w:val="00FB2540"/>
    <w:rsid w:val="00FB5089"/>
    <w:rsid w:val="00FB5D7D"/>
    <w:rsid w:val="00FE10F6"/>
    <w:rsid w:val="00FE29CA"/>
    <w:rsid w:val="00FF029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A833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  <w:szCs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rPr>
      <w:sz w:val="20"/>
      <w:szCs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4"/>
      </w:numPr>
    </w:pPr>
  </w:style>
  <w:style w:type="paragraph" w:styleId="ListBullet2">
    <w:name w:val="List Bullet 2"/>
    <w:basedOn w:val="Normal"/>
    <w:autoRedefine/>
    <w:pPr>
      <w:numPr>
        <w:numId w:val="5"/>
      </w:numPr>
    </w:pPr>
  </w:style>
  <w:style w:type="paragraph" w:styleId="ListBullet3">
    <w:name w:val="List Bullet 3"/>
    <w:basedOn w:val="Normal"/>
    <w:autoRedefine/>
    <w:pPr>
      <w:numPr>
        <w:numId w:val="6"/>
      </w:numPr>
    </w:pPr>
  </w:style>
  <w:style w:type="paragraph" w:styleId="ListBullet4">
    <w:name w:val="List Bullet 4"/>
    <w:basedOn w:val="Normal"/>
    <w:autoRedefine/>
    <w:pPr>
      <w:numPr>
        <w:numId w:val="7"/>
      </w:numPr>
    </w:pPr>
  </w:style>
  <w:style w:type="paragraph" w:styleId="ListBullet5">
    <w:name w:val="List Bullet 5"/>
    <w:basedOn w:val="Normal"/>
    <w:autoRedefine/>
    <w:pPr>
      <w:numPr>
        <w:numId w:val="8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9"/>
      </w:numPr>
    </w:pPr>
  </w:style>
  <w:style w:type="paragraph" w:styleId="ListNumber2">
    <w:name w:val="List Number 2"/>
    <w:basedOn w:val="Normal"/>
    <w:pPr>
      <w:numPr>
        <w:numId w:val="10"/>
      </w:numPr>
    </w:pPr>
  </w:style>
  <w:style w:type="paragraph" w:styleId="ListNumber3">
    <w:name w:val="List Number 3"/>
    <w:basedOn w:val="Normal"/>
    <w:pPr>
      <w:numPr>
        <w:numId w:val="11"/>
      </w:numPr>
    </w:pPr>
  </w:style>
  <w:style w:type="paragraph" w:styleId="ListNumber4">
    <w:name w:val="List Number 4"/>
    <w:basedOn w:val="Normal"/>
    <w:pPr>
      <w:numPr>
        <w:numId w:val="12"/>
      </w:numPr>
    </w:pPr>
  </w:style>
  <w:style w:type="paragraph" w:styleId="ListNumber5">
    <w:name w:val="List Number 5"/>
    <w:basedOn w:val="Normal"/>
    <w:pPr>
      <w:numPr>
        <w:numId w:val="13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customStyle="1" w:styleId="HeaderChar">
    <w:name w:val="Header Char"/>
    <w:basedOn w:val="DefaultParagraphFont"/>
    <w:link w:val="Header"/>
    <w:rsid w:val="00D62027"/>
    <w:rPr>
      <w:sz w:val="24"/>
      <w:szCs w:val="24"/>
    </w:rPr>
  </w:style>
  <w:style w:type="paragraph" w:styleId="BalloonText">
    <w:name w:val="Balloon Text"/>
    <w:basedOn w:val="Normal"/>
    <w:link w:val="BalloonTextChar"/>
    <w:rsid w:val="007F5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rsid w:val="000E72D1"/>
    <w:rPr>
      <w:sz w:val="24"/>
      <w:szCs w:val="24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rsid w:val="00E0413C"/>
  </w:style>
  <w:style w:type="character" w:customStyle="1" w:styleId="Heading2Char">
    <w:name w:val="Heading 2 Char"/>
    <w:basedOn w:val="DefaultParagraphFont"/>
    <w:link w:val="Heading2"/>
    <w:rsid w:val="00A46BEA"/>
    <w:rPr>
      <w:b/>
      <w:bCs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ana\Documents\Syllabus%20template%20June%20201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548DA-691B-479D-B4B6-855EDCCC1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C:\Users\mjana\Documents\Syllabus template June 2012.dot</Template>
  <TotalTime>0</TotalTime>
  <Pages>3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LinksUpToDate>false</LinksUpToDate>
  <CharactersWithSpaces>263</CharactersWithSpaces>
  <SharedDoc>false</SharedDoc>
  <HLinks>
    <vt:vector size="12" baseType="variant">
      <vt:variant>
        <vt:i4>1638490</vt:i4>
      </vt:variant>
      <vt:variant>
        <vt:i4>3</vt:i4>
      </vt:variant>
      <vt:variant>
        <vt:i4>0</vt:i4>
      </vt:variant>
      <vt:variant>
        <vt:i4>5</vt:i4>
      </vt:variant>
      <vt:variant>
        <vt:lpwstr>http://www.osuit.edu/academics/forms/student_rights_responsibility.pdf</vt:lpwstr>
      </vt:variant>
      <vt:variant>
        <vt:lpwstr/>
      </vt:variant>
      <vt:variant>
        <vt:i4>196663</vt:i4>
      </vt:variant>
      <vt:variant>
        <vt:i4>0</vt:i4>
      </vt:variant>
      <vt:variant>
        <vt:i4>0</vt:i4>
      </vt:variant>
      <vt:variant>
        <vt:i4>5</vt:i4>
      </vt:variant>
      <vt:variant>
        <vt:lpwstr>mailto:xxxxxxxx@okstate.edu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creator/>
  <cp:lastModifiedBy/>
  <cp:revision>1</cp:revision>
  <cp:lastPrinted>2009-02-11T13:43:00Z</cp:lastPrinted>
  <dcterms:created xsi:type="dcterms:W3CDTF">2023-02-05T02:07:00Z</dcterms:created>
  <dcterms:modified xsi:type="dcterms:W3CDTF">2023-02-11T03:23:00Z</dcterms:modified>
</cp:coreProperties>
</file>