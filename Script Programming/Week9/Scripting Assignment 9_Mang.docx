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F20FE6" w:rsidR="00272DDC" w:rsidRPr="006E6826" w:rsidRDefault="007C5AB5" w:rsidP="007F5540">
            <w:pPr>
              <w:keepNext/>
              <w:keepLines/>
            </w:pPr>
            <w:r>
              <w:t xml:space="preserve">Greg </w:t>
            </w:r>
            <w:r w:rsidR="00E23EA0">
              <w:t>Morris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1849D48C" w:rsidR="00272DDC" w:rsidRPr="006E6826" w:rsidRDefault="007C5AB5" w:rsidP="007F5540">
            <w:pPr>
              <w:keepNext/>
              <w:keepLines/>
            </w:pPr>
            <w:r>
              <w:t xml:space="preserve">Mung </w:t>
            </w:r>
            <w:proofErr w:type="spellStart"/>
            <w:r>
              <w:t>Mang</w:t>
            </w:r>
            <w:proofErr w:type="spellEnd"/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455294BD" w:rsidR="00272DDC" w:rsidRPr="006E6826" w:rsidRDefault="00FE29CA" w:rsidP="007F5540">
            <w:pPr>
              <w:keepNext/>
              <w:keepLines/>
            </w:pPr>
            <w:r>
              <w:t>0</w:t>
            </w:r>
            <w:r w:rsidR="00A61DA2">
              <w:t>3</w:t>
            </w:r>
            <w:r>
              <w:t>/</w:t>
            </w:r>
            <w:r w:rsidR="00E42DF4">
              <w:t>26</w:t>
            </w:r>
            <w:r>
              <w:t>/2023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126612C4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0EA93D6" w14:textId="77777777" w:rsidR="00A60D79" w:rsidRDefault="00A60D79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5B58F63" w14:textId="0B64BD9B" w:rsidR="00115167" w:rsidRDefault="008D3C3B" w:rsidP="00740074">
      <w:pPr>
        <w:pStyle w:val="Header"/>
        <w:keepNext/>
        <w:keepLines/>
        <w:tabs>
          <w:tab w:val="clear" w:pos="4320"/>
          <w:tab w:val="clear" w:pos="8640"/>
        </w:tabs>
      </w:pPr>
      <w:r w:rsidRPr="008D3C3B">
        <w:rPr>
          <w:highlight w:val="yellow"/>
        </w:rPr>
        <w:t>Project</w:t>
      </w:r>
      <w:r w:rsidR="00FE10F6">
        <w:rPr>
          <w:highlight w:val="yellow"/>
        </w:rPr>
        <w:t xml:space="preserve"> -</w:t>
      </w:r>
      <w:r w:rsidR="00BB6BD6">
        <w:rPr>
          <w:highlight w:val="yellow"/>
        </w:rPr>
        <w:t xml:space="preserve"> </w:t>
      </w:r>
      <w:r w:rsidR="00E42DF4">
        <w:rPr>
          <w:highlight w:val="yellow"/>
        </w:rPr>
        <w:t>1</w:t>
      </w:r>
      <w:r w:rsidR="00FE10F6">
        <w:rPr>
          <w:highlight w:val="yellow"/>
        </w:rPr>
        <w:t xml:space="preserve"> </w:t>
      </w:r>
    </w:p>
    <w:p w14:paraId="61A8EBD1" w14:textId="0551D3BD" w:rsidR="00115167" w:rsidRDefault="0011516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34A0D9" w14:textId="04D9B46B" w:rsidR="00A96FD5" w:rsidRDefault="00A96FD5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213233A" w14:textId="77777777" w:rsidR="00115167" w:rsidRDefault="0011516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34DF9F7" w14:textId="73204E22" w:rsidR="00115167" w:rsidRDefault="0011516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063DC03" w14:textId="736C2A2A" w:rsidR="00115167" w:rsidRDefault="0011516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79A8FA3" w14:textId="1F8515CA" w:rsidR="00D725D7" w:rsidRDefault="00D725D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FA1BB5A" w14:textId="0A9D44CA" w:rsidR="00D725D7" w:rsidRDefault="00D725D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E64ABBC" w14:textId="071D278A" w:rsidR="00D725D7" w:rsidRDefault="00D725D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4827D41" w14:textId="1D0BC8DC" w:rsidR="00D725D7" w:rsidRDefault="00D725D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82553C5" w14:textId="77777777" w:rsidR="00D725D7" w:rsidRDefault="00D725D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4A1762" w14:textId="77777777" w:rsidR="00115167" w:rsidRDefault="0011516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DBB5ED0" w14:textId="206CD594" w:rsidR="00115167" w:rsidRDefault="0011516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A4A50EE" w14:textId="600F7CD9" w:rsidR="00E36802" w:rsidRDefault="00E3680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D35681F" w14:textId="14E85E8E" w:rsidR="00E36802" w:rsidRDefault="00E3680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18039A4" w14:textId="77777777" w:rsidR="00E36802" w:rsidRDefault="00E3680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65B0AEA" w14:textId="3E6B5485" w:rsidR="00115167" w:rsidRDefault="0011516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DA7688C" w14:textId="209D137B" w:rsidR="009E249C" w:rsidRDefault="008D3C3B" w:rsidP="00740074">
      <w:pPr>
        <w:pStyle w:val="Header"/>
        <w:keepNext/>
        <w:keepLines/>
        <w:tabs>
          <w:tab w:val="clear" w:pos="4320"/>
          <w:tab w:val="clear" w:pos="8640"/>
        </w:tabs>
      </w:pPr>
      <w:r w:rsidRPr="00115167">
        <w:rPr>
          <w:highlight w:val="yellow"/>
        </w:rPr>
        <w:t>Project</w:t>
      </w:r>
      <w:r w:rsidR="003E607D">
        <w:rPr>
          <w:highlight w:val="yellow"/>
        </w:rPr>
        <w:t xml:space="preserve"> -</w:t>
      </w:r>
      <w:r w:rsidR="00BB6BD6">
        <w:rPr>
          <w:highlight w:val="yellow"/>
        </w:rPr>
        <w:t xml:space="preserve"> </w:t>
      </w:r>
      <w:r w:rsidR="00E42DF4">
        <w:rPr>
          <w:highlight w:val="yellow"/>
        </w:rPr>
        <w:t>3</w:t>
      </w:r>
      <w:r w:rsidR="003E607D">
        <w:rPr>
          <w:highlight w:val="yellow"/>
        </w:rPr>
        <w:t xml:space="preserve"> </w:t>
      </w:r>
    </w:p>
    <w:p w14:paraId="52A19114" w14:textId="77777777" w:rsidR="00E75CD0" w:rsidRDefault="00E75CD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F445B69" w14:textId="450107BC" w:rsidR="00E36802" w:rsidRDefault="00E3680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BF0921B" w14:textId="58E53EF6" w:rsidR="00833AB1" w:rsidRPr="00E36802" w:rsidRDefault="00833AB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62A538F" w14:textId="50E2B7EA" w:rsidR="00BB26EC" w:rsidRDefault="00BB26EC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24B669F8" w14:textId="050C2065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3D43793D" w14:textId="608EFBFD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68660927" w14:textId="2D79FAC1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3B9592EF" w14:textId="7432A5F9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561648C7" w14:textId="2FF2D5EE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1205EAEC" w14:textId="081222F3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3AD37522" w14:textId="5D415D4F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2FA5963D" w14:textId="7E816345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44CA4859" w14:textId="1F4668F5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6B3544AF" w14:textId="7598EAED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067981F5" w14:textId="7E7B5138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5BE7BA8B" w14:textId="63EC413B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798F735C" w14:textId="0F498517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12836FCB" w14:textId="57646735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41D83964" w14:textId="1F1E82B4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7088F0E7" w14:textId="508ED2FD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12412488" w14:textId="6823291B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27ECD763" w14:textId="440FBDFE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2AF888A0" w14:textId="1B9E2351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1CBD8EF4" w14:textId="2F21E6C8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429F4CB7" w14:textId="77777777" w:rsidR="000C04F5" w:rsidRDefault="000C04F5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p w14:paraId="4BF8550A" w14:textId="53929E06" w:rsidR="00E75CD0" w:rsidRPr="00F30534" w:rsidRDefault="00E75CD0" w:rsidP="00740074">
      <w:pPr>
        <w:pStyle w:val="Header"/>
        <w:keepNext/>
        <w:keepLines/>
        <w:tabs>
          <w:tab w:val="clear" w:pos="4320"/>
          <w:tab w:val="clear" w:pos="8640"/>
        </w:tabs>
        <w:rPr>
          <w:highlight w:val="yellow"/>
        </w:rPr>
      </w:pPr>
    </w:p>
    <w:sectPr w:rsidR="00E75CD0" w:rsidRPr="00F30534" w:rsidSect="00F36394">
      <w:footerReference w:type="even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A2C7" w14:textId="77777777" w:rsidR="00F723D3" w:rsidRDefault="00F723D3">
      <w:r>
        <w:separator/>
      </w:r>
    </w:p>
  </w:endnote>
  <w:endnote w:type="continuationSeparator" w:id="0">
    <w:p w14:paraId="301D2E36" w14:textId="77777777" w:rsidR="00F723D3" w:rsidRDefault="00F7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3555E1F9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5AB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E7B9" w14:textId="77777777" w:rsidR="00F723D3" w:rsidRDefault="00F723D3">
      <w:r>
        <w:separator/>
      </w:r>
    </w:p>
  </w:footnote>
  <w:footnote w:type="continuationSeparator" w:id="0">
    <w:p w14:paraId="32116C41" w14:textId="77777777" w:rsidR="00F723D3" w:rsidRDefault="00F7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1689">
    <w:abstractNumId w:val="28"/>
  </w:num>
  <w:num w:numId="2" w16cid:durableId="562832842">
    <w:abstractNumId w:val="26"/>
  </w:num>
  <w:num w:numId="3" w16cid:durableId="3168189">
    <w:abstractNumId w:val="43"/>
  </w:num>
  <w:num w:numId="4" w16cid:durableId="348800715">
    <w:abstractNumId w:val="9"/>
  </w:num>
  <w:num w:numId="5" w16cid:durableId="1548639783">
    <w:abstractNumId w:val="7"/>
  </w:num>
  <w:num w:numId="6" w16cid:durableId="1690327496">
    <w:abstractNumId w:val="6"/>
  </w:num>
  <w:num w:numId="7" w16cid:durableId="649139886">
    <w:abstractNumId w:val="5"/>
  </w:num>
  <w:num w:numId="8" w16cid:durableId="95757054">
    <w:abstractNumId w:val="4"/>
  </w:num>
  <w:num w:numId="9" w16cid:durableId="849829407">
    <w:abstractNumId w:val="8"/>
  </w:num>
  <w:num w:numId="10" w16cid:durableId="1750495831">
    <w:abstractNumId w:val="3"/>
  </w:num>
  <w:num w:numId="11" w16cid:durableId="614756301">
    <w:abstractNumId w:val="2"/>
  </w:num>
  <w:num w:numId="12" w16cid:durableId="1989359589">
    <w:abstractNumId w:val="1"/>
  </w:num>
  <w:num w:numId="13" w16cid:durableId="1454791300">
    <w:abstractNumId w:val="0"/>
  </w:num>
  <w:num w:numId="14" w16cid:durableId="70471980">
    <w:abstractNumId w:val="48"/>
  </w:num>
  <w:num w:numId="15" w16cid:durableId="369182436">
    <w:abstractNumId w:val="35"/>
  </w:num>
  <w:num w:numId="16" w16cid:durableId="1986887326">
    <w:abstractNumId w:val="49"/>
  </w:num>
  <w:num w:numId="17" w16cid:durableId="670181056">
    <w:abstractNumId w:val="17"/>
  </w:num>
  <w:num w:numId="18" w16cid:durableId="1560092714">
    <w:abstractNumId w:val="38"/>
  </w:num>
  <w:num w:numId="19" w16cid:durableId="1817600467">
    <w:abstractNumId w:val="44"/>
  </w:num>
  <w:num w:numId="20" w16cid:durableId="1745757937">
    <w:abstractNumId w:val="20"/>
  </w:num>
  <w:num w:numId="21" w16cid:durableId="245725642">
    <w:abstractNumId w:val="42"/>
  </w:num>
  <w:num w:numId="22" w16cid:durableId="1253397877">
    <w:abstractNumId w:val="31"/>
  </w:num>
  <w:num w:numId="23" w16cid:durableId="2095855974">
    <w:abstractNumId w:val="34"/>
  </w:num>
  <w:num w:numId="24" w16cid:durableId="1505433083">
    <w:abstractNumId w:val="36"/>
  </w:num>
  <w:num w:numId="25" w16cid:durableId="1950813738">
    <w:abstractNumId w:val="33"/>
  </w:num>
  <w:num w:numId="26" w16cid:durableId="956108466">
    <w:abstractNumId w:val="14"/>
  </w:num>
  <w:num w:numId="27" w16cid:durableId="1330330728">
    <w:abstractNumId w:val="47"/>
  </w:num>
  <w:num w:numId="28" w16cid:durableId="491025297">
    <w:abstractNumId w:val="29"/>
  </w:num>
  <w:num w:numId="29" w16cid:durableId="1975401857">
    <w:abstractNumId w:val="46"/>
  </w:num>
  <w:num w:numId="30" w16cid:durableId="960578454">
    <w:abstractNumId w:val="40"/>
  </w:num>
  <w:num w:numId="31" w16cid:durableId="2109697480">
    <w:abstractNumId w:val="21"/>
  </w:num>
  <w:num w:numId="32" w16cid:durableId="1408190210">
    <w:abstractNumId w:val="45"/>
  </w:num>
  <w:num w:numId="33" w16cid:durableId="867255930">
    <w:abstractNumId w:val="22"/>
  </w:num>
  <w:num w:numId="34" w16cid:durableId="423499895">
    <w:abstractNumId w:val="32"/>
  </w:num>
  <w:num w:numId="35" w16cid:durableId="1759786001">
    <w:abstractNumId w:val="18"/>
  </w:num>
  <w:num w:numId="36" w16cid:durableId="2126388186">
    <w:abstractNumId w:val="19"/>
  </w:num>
  <w:num w:numId="37" w16cid:durableId="834877872">
    <w:abstractNumId w:val="37"/>
  </w:num>
  <w:num w:numId="38" w16cid:durableId="1063723784">
    <w:abstractNumId w:val="39"/>
  </w:num>
  <w:num w:numId="39" w16cid:durableId="730469492">
    <w:abstractNumId w:val="41"/>
  </w:num>
  <w:num w:numId="40" w16cid:durableId="427695855">
    <w:abstractNumId w:val="16"/>
  </w:num>
  <w:num w:numId="41" w16cid:durableId="1021129019">
    <w:abstractNumId w:val="15"/>
  </w:num>
  <w:num w:numId="42" w16cid:durableId="2069764503">
    <w:abstractNumId w:val="24"/>
  </w:num>
  <w:num w:numId="43" w16cid:durableId="1367557216">
    <w:abstractNumId w:val="27"/>
  </w:num>
  <w:num w:numId="44" w16cid:durableId="1009218945">
    <w:abstractNumId w:val="30"/>
  </w:num>
  <w:num w:numId="45" w16cid:durableId="488785280">
    <w:abstractNumId w:val="25"/>
  </w:num>
  <w:num w:numId="46" w16cid:durableId="913584887">
    <w:abstractNumId w:val="12"/>
  </w:num>
  <w:num w:numId="47" w16cid:durableId="10862655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1069331">
    <w:abstractNumId w:val="11"/>
  </w:num>
  <w:num w:numId="49" w16cid:durableId="1629313137">
    <w:abstractNumId w:val="23"/>
  </w:num>
  <w:num w:numId="50" w16cid:durableId="1475947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16461"/>
    <w:rsid w:val="000234D2"/>
    <w:rsid w:val="00051CEF"/>
    <w:rsid w:val="00062362"/>
    <w:rsid w:val="00070419"/>
    <w:rsid w:val="00080007"/>
    <w:rsid w:val="00083BFE"/>
    <w:rsid w:val="000A0C86"/>
    <w:rsid w:val="000A14BA"/>
    <w:rsid w:val="000A2DAE"/>
    <w:rsid w:val="000C04F5"/>
    <w:rsid w:val="000D364E"/>
    <w:rsid w:val="000E236D"/>
    <w:rsid w:val="000E24E9"/>
    <w:rsid w:val="000E72D1"/>
    <w:rsid w:val="000F6B06"/>
    <w:rsid w:val="00103B2E"/>
    <w:rsid w:val="0011351B"/>
    <w:rsid w:val="00115167"/>
    <w:rsid w:val="001202FB"/>
    <w:rsid w:val="001212C7"/>
    <w:rsid w:val="00132B06"/>
    <w:rsid w:val="00136515"/>
    <w:rsid w:val="00156EB9"/>
    <w:rsid w:val="001637B6"/>
    <w:rsid w:val="001C1BB2"/>
    <w:rsid w:val="001D2378"/>
    <w:rsid w:val="001E6DC5"/>
    <w:rsid w:val="001E7D64"/>
    <w:rsid w:val="001F7408"/>
    <w:rsid w:val="002077DE"/>
    <w:rsid w:val="00240E63"/>
    <w:rsid w:val="00263D8E"/>
    <w:rsid w:val="00267904"/>
    <w:rsid w:val="00272DDC"/>
    <w:rsid w:val="00290966"/>
    <w:rsid w:val="00290B40"/>
    <w:rsid w:val="002A0E97"/>
    <w:rsid w:val="002A7C5E"/>
    <w:rsid w:val="002D5492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E607D"/>
    <w:rsid w:val="003F5DDE"/>
    <w:rsid w:val="00400738"/>
    <w:rsid w:val="00400BD7"/>
    <w:rsid w:val="00403DFB"/>
    <w:rsid w:val="00407477"/>
    <w:rsid w:val="0041239F"/>
    <w:rsid w:val="004169F6"/>
    <w:rsid w:val="00421F84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2EE"/>
    <w:rsid w:val="004C1E16"/>
    <w:rsid w:val="004D1541"/>
    <w:rsid w:val="004E5377"/>
    <w:rsid w:val="00503412"/>
    <w:rsid w:val="005304CC"/>
    <w:rsid w:val="00552532"/>
    <w:rsid w:val="00554B88"/>
    <w:rsid w:val="00554E03"/>
    <w:rsid w:val="005623D4"/>
    <w:rsid w:val="0057098F"/>
    <w:rsid w:val="00575FE8"/>
    <w:rsid w:val="0059502E"/>
    <w:rsid w:val="005A59B3"/>
    <w:rsid w:val="005B0D4C"/>
    <w:rsid w:val="005B4DB0"/>
    <w:rsid w:val="005C3D9D"/>
    <w:rsid w:val="005C6432"/>
    <w:rsid w:val="005D1C1A"/>
    <w:rsid w:val="005E369C"/>
    <w:rsid w:val="005E5CF9"/>
    <w:rsid w:val="005E5E8A"/>
    <w:rsid w:val="00600EC9"/>
    <w:rsid w:val="00612D95"/>
    <w:rsid w:val="00621A78"/>
    <w:rsid w:val="00633839"/>
    <w:rsid w:val="00634A91"/>
    <w:rsid w:val="00651CFC"/>
    <w:rsid w:val="00657A13"/>
    <w:rsid w:val="00673BB7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4D8C"/>
    <w:rsid w:val="00755C94"/>
    <w:rsid w:val="00780C6E"/>
    <w:rsid w:val="00795FCA"/>
    <w:rsid w:val="007A68B4"/>
    <w:rsid w:val="007C5AB5"/>
    <w:rsid w:val="007E755A"/>
    <w:rsid w:val="007F327C"/>
    <w:rsid w:val="007F5540"/>
    <w:rsid w:val="007F571F"/>
    <w:rsid w:val="00806989"/>
    <w:rsid w:val="00810278"/>
    <w:rsid w:val="0081337E"/>
    <w:rsid w:val="0082144A"/>
    <w:rsid w:val="00833AB1"/>
    <w:rsid w:val="00844205"/>
    <w:rsid w:val="00845FFF"/>
    <w:rsid w:val="00854393"/>
    <w:rsid w:val="008557E0"/>
    <w:rsid w:val="00865AB3"/>
    <w:rsid w:val="00867BAE"/>
    <w:rsid w:val="008801DF"/>
    <w:rsid w:val="008825B0"/>
    <w:rsid w:val="00887869"/>
    <w:rsid w:val="00891A53"/>
    <w:rsid w:val="008947E3"/>
    <w:rsid w:val="00897BF2"/>
    <w:rsid w:val="008A31F5"/>
    <w:rsid w:val="008B20B2"/>
    <w:rsid w:val="008B2B93"/>
    <w:rsid w:val="008D3C3B"/>
    <w:rsid w:val="008E3E02"/>
    <w:rsid w:val="008E4AF8"/>
    <w:rsid w:val="008E79B1"/>
    <w:rsid w:val="008F29CD"/>
    <w:rsid w:val="008F3AAC"/>
    <w:rsid w:val="008F5296"/>
    <w:rsid w:val="009048CF"/>
    <w:rsid w:val="009259D2"/>
    <w:rsid w:val="00941692"/>
    <w:rsid w:val="00947849"/>
    <w:rsid w:val="00957861"/>
    <w:rsid w:val="009663E6"/>
    <w:rsid w:val="0097147F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249C"/>
    <w:rsid w:val="009E4BA2"/>
    <w:rsid w:val="009E640E"/>
    <w:rsid w:val="00A019C4"/>
    <w:rsid w:val="00A0290E"/>
    <w:rsid w:val="00A056DA"/>
    <w:rsid w:val="00A05F5B"/>
    <w:rsid w:val="00A063B3"/>
    <w:rsid w:val="00A06E59"/>
    <w:rsid w:val="00A17B91"/>
    <w:rsid w:val="00A3356F"/>
    <w:rsid w:val="00A343DB"/>
    <w:rsid w:val="00A36811"/>
    <w:rsid w:val="00A428C7"/>
    <w:rsid w:val="00A44E8D"/>
    <w:rsid w:val="00A46BEA"/>
    <w:rsid w:val="00A52667"/>
    <w:rsid w:val="00A60D79"/>
    <w:rsid w:val="00A61DA2"/>
    <w:rsid w:val="00A660C4"/>
    <w:rsid w:val="00A70C6E"/>
    <w:rsid w:val="00A84450"/>
    <w:rsid w:val="00A86148"/>
    <w:rsid w:val="00A96FD5"/>
    <w:rsid w:val="00AA2EC4"/>
    <w:rsid w:val="00AB7BA8"/>
    <w:rsid w:val="00AC2784"/>
    <w:rsid w:val="00AD339A"/>
    <w:rsid w:val="00AD571F"/>
    <w:rsid w:val="00AE49AB"/>
    <w:rsid w:val="00AF375C"/>
    <w:rsid w:val="00AF4726"/>
    <w:rsid w:val="00AF5CD8"/>
    <w:rsid w:val="00B06F45"/>
    <w:rsid w:val="00B079BF"/>
    <w:rsid w:val="00B1016A"/>
    <w:rsid w:val="00B21EB5"/>
    <w:rsid w:val="00B33CB9"/>
    <w:rsid w:val="00B54893"/>
    <w:rsid w:val="00B73AC4"/>
    <w:rsid w:val="00BB26EC"/>
    <w:rsid w:val="00BB64C5"/>
    <w:rsid w:val="00BB6BD6"/>
    <w:rsid w:val="00BC01C9"/>
    <w:rsid w:val="00BC1A80"/>
    <w:rsid w:val="00BD385C"/>
    <w:rsid w:val="00BD4DCB"/>
    <w:rsid w:val="00BE1AD9"/>
    <w:rsid w:val="00BE3EDC"/>
    <w:rsid w:val="00C018EB"/>
    <w:rsid w:val="00C20AAC"/>
    <w:rsid w:val="00C21718"/>
    <w:rsid w:val="00C23549"/>
    <w:rsid w:val="00C513CA"/>
    <w:rsid w:val="00C60E53"/>
    <w:rsid w:val="00C613F8"/>
    <w:rsid w:val="00C64DE2"/>
    <w:rsid w:val="00C70F72"/>
    <w:rsid w:val="00C7429A"/>
    <w:rsid w:val="00C76CE4"/>
    <w:rsid w:val="00C82862"/>
    <w:rsid w:val="00C83C9E"/>
    <w:rsid w:val="00CE2BCA"/>
    <w:rsid w:val="00D068CB"/>
    <w:rsid w:val="00D33187"/>
    <w:rsid w:val="00D47651"/>
    <w:rsid w:val="00D548CC"/>
    <w:rsid w:val="00D62027"/>
    <w:rsid w:val="00D71E52"/>
    <w:rsid w:val="00D72586"/>
    <w:rsid w:val="00D725D7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135F1"/>
    <w:rsid w:val="00E23EA0"/>
    <w:rsid w:val="00E327C8"/>
    <w:rsid w:val="00E36802"/>
    <w:rsid w:val="00E42DF4"/>
    <w:rsid w:val="00E46979"/>
    <w:rsid w:val="00E56A1E"/>
    <w:rsid w:val="00E659E8"/>
    <w:rsid w:val="00E6784F"/>
    <w:rsid w:val="00E75CD0"/>
    <w:rsid w:val="00E770DB"/>
    <w:rsid w:val="00E93622"/>
    <w:rsid w:val="00EA5216"/>
    <w:rsid w:val="00EB1261"/>
    <w:rsid w:val="00EB2D1D"/>
    <w:rsid w:val="00EB502E"/>
    <w:rsid w:val="00EC7E8B"/>
    <w:rsid w:val="00ED7652"/>
    <w:rsid w:val="00EE6024"/>
    <w:rsid w:val="00EF3CD6"/>
    <w:rsid w:val="00EF5976"/>
    <w:rsid w:val="00F0191D"/>
    <w:rsid w:val="00F20593"/>
    <w:rsid w:val="00F30534"/>
    <w:rsid w:val="00F36394"/>
    <w:rsid w:val="00F44EBF"/>
    <w:rsid w:val="00F723D3"/>
    <w:rsid w:val="00F75931"/>
    <w:rsid w:val="00F8124B"/>
    <w:rsid w:val="00F81438"/>
    <w:rsid w:val="00F8235B"/>
    <w:rsid w:val="00F86838"/>
    <w:rsid w:val="00FA5148"/>
    <w:rsid w:val="00FB2540"/>
    <w:rsid w:val="00FB5089"/>
    <w:rsid w:val="00FB5D7D"/>
    <w:rsid w:val="00FE10F6"/>
    <w:rsid w:val="00FE29CA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C:\Users\mjana\Documents\Syllabus template June 2012.dot</Template>
  <TotalTime>0</TotalTime>
  <Pages>2</Pages>
  <Words>38</Words>
  <Characters>220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257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2023-03-11T02:24:00Z</dcterms:created>
  <dcterms:modified xsi:type="dcterms:W3CDTF">2023-03-26T04:05:00Z</dcterms:modified>
</cp:coreProperties>
</file>